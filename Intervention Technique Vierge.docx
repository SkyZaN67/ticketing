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85B6" w14:textId="5010470F" w:rsidR="00735A32" w:rsidRDefault="00000000" w:rsidP="00BD6914">
      <w:pPr>
        <w:tabs>
          <w:tab w:val="left" w:pos="3544"/>
          <w:tab w:val="left" w:pos="6946"/>
        </w:tabs>
        <w:rPr>
          <w:sz w:val="28"/>
        </w:rPr>
      </w:pPr>
      <w:sdt>
        <w:sdtPr>
          <w:rPr>
            <w:sz w:val="24"/>
          </w:rPr>
          <w:id w:val="971633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12270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254E7D">
        <w:t xml:space="preserve"> </w:t>
      </w:r>
      <w:r w:rsidR="00E72DDC" w:rsidRPr="00E72DDC">
        <w:rPr>
          <w:sz w:val="28"/>
          <w:szCs w:val="24"/>
        </w:rPr>
        <w:t>Intervention sous contrat</w:t>
      </w:r>
      <w:r w:rsidR="00BD6914">
        <w:rPr>
          <w:sz w:val="28"/>
          <w:szCs w:val="24"/>
        </w:rPr>
        <w:tab/>
      </w:r>
      <w:sdt>
        <w:sdtPr>
          <w:id w:val="19425686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6A23">
            <w:rPr>
              <w:rFonts w:ascii="MS Gothic" w:eastAsia="MS Gothic" w:hAnsi="MS Gothic" w:hint="eastAsia"/>
            </w:rPr>
            <w:t>☒</w:t>
          </w:r>
        </w:sdtContent>
      </w:sdt>
      <w:r w:rsidR="00E72DDC">
        <w:t xml:space="preserve"> </w:t>
      </w:r>
      <w:r w:rsidR="00E72DDC" w:rsidRPr="00E72DDC">
        <w:rPr>
          <w:sz w:val="28"/>
        </w:rPr>
        <w:t>Intervention ponctuelle</w:t>
      </w:r>
      <w:r w:rsidR="00BD6914">
        <w:rPr>
          <w:sz w:val="28"/>
        </w:rPr>
        <w:tab/>
      </w:r>
      <w:sdt>
        <w:sdtPr>
          <w:id w:val="604931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743E">
            <w:rPr>
              <w:rFonts w:ascii="MS Gothic" w:eastAsia="MS Gothic" w:hAnsi="MS Gothic" w:hint="eastAsia"/>
            </w:rPr>
            <w:t>☐</w:t>
          </w:r>
        </w:sdtContent>
      </w:sdt>
      <w:r w:rsidR="00BD6914">
        <w:t xml:space="preserve"> </w:t>
      </w:r>
      <w:r w:rsidR="00BD6914" w:rsidRPr="00E72DDC">
        <w:rPr>
          <w:sz w:val="28"/>
        </w:rPr>
        <w:t>Intervention</w:t>
      </w:r>
      <w:r w:rsidR="00BD6914">
        <w:rPr>
          <w:sz w:val="28"/>
        </w:rPr>
        <w:t xml:space="preserve"> sur site</w:t>
      </w:r>
    </w:p>
    <w:p w14:paraId="645BFF17" w14:textId="49AF57CD" w:rsidR="006D7CEB" w:rsidRDefault="004E3DA0" w:rsidP="00E765CE">
      <w:pPr>
        <w:tabs>
          <w:tab w:val="left" w:pos="1276"/>
          <w:tab w:val="left" w:pos="4536"/>
          <w:tab w:val="left" w:pos="6237"/>
        </w:tabs>
        <w:rPr>
          <w:sz w:val="24"/>
          <w:szCs w:val="24"/>
        </w:rPr>
      </w:pPr>
      <w:r w:rsidRPr="002B1330">
        <w:rPr>
          <w:sz w:val="24"/>
          <w:szCs w:val="24"/>
          <w:u w:val="single"/>
        </w:rPr>
        <w:t>Société </w:t>
      </w:r>
      <w:r w:rsidRPr="002B1330">
        <w:rPr>
          <w:sz w:val="24"/>
          <w:szCs w:val="24"/>
        </w:rPr>
        <w:t>:</w:t>
      </w:r>
      <w:r w:rsidR="007A113C">
        <w:rPr>
          <w:sz w:val="24"/>
          <w:szCs w:val="24"/>
        </w:rPr>
        <w:t xml:space="preserve">  </w:t>
      </w:r>
      <w:r w:rsidR="00B06A23">
        <w:rPr>
          <w:sz w:val="24"/>
          <w:szCs w:val="24"/>
        </w:rPr>
        <w:tab/>
      </w:r>
      <w:r w:rsidR="00B95B18">
        <w:rPr>
          <w:sz w:val="24"/>
          <w:szCs w:val="24"/>
        </w:rPr>
        <w:t>{{CLIENT}}</w:t>
      </w:r>
      <w:r w:rsidR="00910548">
        <w:rPr>
          <w:sz w:val="24"/>
          <w:szCs w:val="24"/>
        </w:rPr>
        <w:tab/>
      </w:r>
      <w:r w:rsidR="00AE4652" w:rsidRPr="00AE4652">
        <w:rPr>
          <w:sz w:val="24"/>
          <w:szCs w:val="24"/>
          <w:u w:val="single"/>
        </w:rPr>
        <w:t>Intervenant </w:t>
      </w:r>
      <w:r w:rsidR="00AE4652">
        <w:rPr>
          <w:sz w:val="24"/>
          <w:szCs w:val="24"/>
        </w:rPr>
        <w:t xml:space="preserve">: </w:t>
      </w:r>
      <w:r w:rsidR="00AE4652">
        <w:rPr>
          <w:sz w:val="24"/>
          <w:szCs w:val="24"/>
        </w:rPr>
        <w:tab/>
      </w:r>
      <w:r w:rsidR="00B95B18">
        <w:rPr>
          <w:sz w:val="24"/>
          <w:szCs w:val="24"/>
        </w:rPr>
        <w:t>{{TECHNICIEN}}</w:t>
      </w:r>
      <w:r w:rsidRPr="002B1330">
        <w:rPr>
          <w:sz w:val="24"/>
          <w:szCs w:val="24"/>
        </w:rPr>
        <w:br/>
      </w:r>
      <w:r w:rsidR="00212934">
        <w:rPr>
          <w:sz w:val="24"/>
        </w:rPr>
        <w:tab/>
      </w:r>
      <w:r w:rsidRPr="00A35052">
        <w:rPr>
          <w:sz w:val="24"/>
        </w:rPr>
        <w:tab/>
      </w:r>
      <w:r w:rsidR="00B03FFD" w:rsidRPr="00B03FFD">
        <w:rPr>
          <w:sz w:val="24"/>
          <w:u w:val="single"/>
        </w:rPr>
        <w:t>Date </w:t>
      </w:r>
      <w:r w:rsidR="00B03FFD">
        <w:rPr>
          <w:sz w:val="24"/>
        </w:rPr>
        <w:t>:</w:t>
      </w:r>
      <w:r w:rsidR="00822CFB">
        <w:rPr>
          <w:sz w:val="24"/>
        </w:rPr>
        <w:t xml:space="preserve"> </w:t>
      </w:r>
      <w:r w:rsidR="00822CFB">
        <w:rPr>
          <w:sz w:val="24"/>
        </w:rPr>
        <w:tab/>
      </w:r>
      <w:r w:rsidR="00B95B18">
        <w:rPr>
          <w:sz w:val="24"/>
        </w:rPr>
        <w:t>{{DATE}}</w:t>
      </w:r>
      <w:r w:rsidR="002B1330">
        <w:rPr>
          <w:sz w:val="24"/>
        </w:rPr>
        <w:br/>
      </w:r>
      <w:r w:rsidR="006D7CEB">
        <w:rPr>
          <w:sz w:val="24"/>
          <w:u w:val="single"/>
        </w:rPr>
        <w:t>Demandeur</w:t>
      </w:r>
      <w:r w:rsidR="006D7CEB">
        <w:rPr>
          <w:sz w:val="24"/>
        </w:rPr>
        <w:t> :</w:t>
      </w:r>
      <w:r w:rsidR="00001EB1">
        <w:rPr>
          <w:sz w:val="24"/>
        </w:rPr>
        <w:tab/>
      </w:r>
      <w:r w:rsidR="006D7CEB">
        <w:rPr>
          <w:sz w:val="24"/>
        </w:rPr>
        <w:t xml:space="preserve"> </w:t>
      </w:r>
      <w:r w:rsidR="00055019">
        <w:rPr>
          <w:sz w:val="24"/>
        </w:rPr>
        <w:t xml:space="preserve">     {{DEMANDEUR}}</w:t>
      </w:r>
      <w:r w:rsidR="00816866">
        <w:rPr>
          <w:sz w:val="24"/>
        </w:rPr>
        <w:tab/>
      </w:r>
      <w:r w:rsidR="00B03FFD">
        <w:rPr>
          <w:sz w:val="24"/>
          <w:u w:val="single"/>
        </w:rPr>
        <w:t xml:space="preserve">Temps </w:t>
      </w:r>
      <w:r w:rsidR="00822EDE">
        <w:rPr>
          <w:sz w:val="24"/>
          <w:u w:val="single"/>
        </w:rPr>
        <w:t>facturé</w:t>
      </w:r>
      <w:r w:rsidR="00B03FFD">
        <w:rPr>
          <w:sz w:val="24"/>
          <w:u w:val="single"/>
        </w:rPr>
        <w:t xml:space="preserve"> </w:t>
      </w:r>
      <w:r w:rsidR="00B03FFD">
        <w:rPr>
          <w:sz w:val="24"/>
        </w:rPr>
        <w:t>:</w:t>
      </w:r>
      <w:r w:rsidR="00B03FFD">
        <w:rPr>
          <w:sz w:val="24"/>
        </w:rPr>
        <w:tab/>
      </w:r>
      <w:r w:rsidR="00083747">
        <w:rPr>
          <w:sz w:val="24"/>
        </w:rPr>
        <w:t>{{TEMPS_FACTURE}}</w:t>
      </w:r>
      <w:r w:rsidR="007A70E9">
        <w:rPr>
          <w:sz w:val="24"/>
          <w:szCs w:val="24"/>
        </w:rPr>
        <w:t xml:space="preserve"> </w:t>
      </w:r>
    </w:p>
    <w:p w14:paraId="4D36A9AC" w14:textId="3CF2CE25" w:rsidR="00BD6914" w:rsidRPr="006D7CEB" w:rsidRDefault="00BD6914" w:rsidP="00E765CE">
      <w:pPr>
        <w:tabs>
          <w:tab w:val="left" w:pos="1276"/>
          <w:tab w:val="left" w:pos="4536"/>
          <w:tab w:val="left" w:pos="6237"/>
        </w:tabs>
        <w:rPr>
          <w:sz w:val="24"/>
        </w:rPr>
      </w:pPr>
      <w:r>
        <w:rPr>
          <w:sz w:val="24"/>
          <w:szCs w:val="24"/>
          <w:u w:val="single"/>
        </w:rPr>
        <w:t>Adresse email</w:t>
      </w:r>
      <w:r w:rsidRPr="002B1330">
        <w:rPr>
          <w:sz w:val="24"/>
          <w:szCs w:val="24"/>
          <w:u w:val="single"/>
        </w:rPr>
        <w:t> </w:t>
      </w:r>
      <w:r w:rsidRPr="002B1330">
        <w:rPr>
          <w:sz w:val="24"/>
          <w:szCs w:val="24"/>
        </w:rPr>
        <w:t>:</w:t>
      </w:r>
      <w:r w:rsidR="00055019">
        <w:rPr>
          <w:sz w:val="24"/>
          <w:szCs w:val="24"/>
        </w:rPr>
        <w:t xml:space="preserve">   </w:t>
      </w:r>
      <w:r w:rsidRPr="002B1330">
        <w:rPr>
          <w:sz w:val="24"/>
          <w:szCs w:val="24"/>
        </w:rPr>
        <w:t xml:space="preserve"> </w:t>
      </w:r>
      <w:r w:rsidR="00055019">
        <w:rPr>
          <w:sz w:val="24"/>
          <w:szCs w:val="24"/>
        </w:rPr>
        <w:t>{{EMAIL_CLIENT}}</w:t>
      </w:r>
      <w:r w:rsidRPr="002B1330">
        <w:rPr>
          <w:sz w:val="24"/>
          <w:szCs w:val="24"/>
        </w:rPr>
        <w:tab/>
      </w:r>
    </w:p>
    <w:p w14:paraId="4518198E" w14:textId="77777777" w:rsidR="004612C9" w:rsidRDefault="001279F9" w:rsidP="00BD6914">
      <w:pPr>
        <w:pBdr>
          <w:bottom w:val="single" w:sz="6" w:space="1" w:color="auto"/>
        </w:pBdr>
        <w:tabs>
          <w:tab w:val="left" w:pos="1418"/>
          <w:tab w:val="left" w:pos="5670"/>
          <w:tab w:val="left" w:pos="7513"/>
        </w:tabs>
        <w:rPr>
          <w:sz w:val="20"/>
        </w:rPr>
      </w:pPr>
      <w:r w:rsidRPr="001279F9">
        <w:rPr>
          <w:sz w:val="20"/>
        </w:rPr>
        <w:t>CGV : toute première heure entamée sera décomptée en totalité, les heures suivantes sont décomptées par tranche de 30 minutes</w:t>
      </w:r>
      <w:r>
        <w:rPr>
          <w:sz w:val="20"/>
        </w:rPr>
        <w:t>.</w:t>
      </w:r>
      <w:r w:rsidRPr="001279F9">
        <w:rPr>
          <w:sz w:val="20"/>
        </w:rPr>
        <w:t xml:space="preserve"> </w:t>
      </w:r>
      <w:r w:rsidR="000B04FB">
        <w:rPr>
          <w:sz w:val="20"/>
        </w:rPr>
        <w:t xml:space="preserve">Le </w:t>
      </w:r>
      <w:r w:rsidRPr="001279F9">
        <w:rPr>
          <w:sz w:val="20"/>
        </w:rPr>
        <w:t>tarif horaire hors contrat</w:t>
      </w:r>
      <w:r w:rsidR="000B04FB">
        <w:rPr>
          <w:sz w:val="20"/>
        </w:rPr>
        <w:t xml:space="preserve"> est de</w:t>
      </w:r>
      <w:r w:rsidRPr="001279F9">
        <w:rPr>
          <w:sz w:val="20"/>
        </w:rPr>
        <w:t xml:space="preserve"> </w:t>
      </w:r>
      <w:r w:rsidR="00DF421F">
        <w:rPr>
          <w:sz w:val="20"/>
        </w:rPr>
        <w:t>105</w:t>
      </w:r>
      <w:r w:rsidRPr="001279F9">
        <w:rPr>
          <w:sz w:val="20"/>
        </w:rPr>
        <w:t>,00 € HT</w:t>
      </w:r>
      <w:r w:rsidR="000B04FB">
        <w:rPr>
          <w:sz w:val="20"/>
        </w:rPr>
        <w:t xml:space="preserve"> au 01/01/20</w:t>
      </w:r>
      <w:r w:rsidR="00DF421F">
        <w:rPr>
          <w:sz w:val="20"/>
        </w:rPr>
        <w:t>23</w:t>
      </w:r>
      <w:r w:rsidR="000B04FB">
        <w:rPr>
          <w:sz w:val="20"/>
        </w:rPr>
        <w:t xml:space="preserve"> (des frais de déplacement pourront être facturé</w:t>
      </w:r>
      <w:r w:rsidR="00943703">
        <w:rPr>
          <w:sz w:val="20"/>
        </w:rPr>
        <w:t>s</w:t>
      </w:r>
      <w:r w:rsidR="000B04FB">
        <w:rPr>
          <w:sz w:val="20"/>
        </w:rPr>
        <w:t xml:space="preserve"> pour tout trajet au-delà d’un rayon de 20 kms autour de notre siège social)</w:t>
      </w:r>
    </w:p>
    <w:p w14:paraId="68FF4171" w14:textId="77777777" w:rsidR="00B47240" w:rsidRDefault="00B47240" w:rsidP="00BD6914">
      <w:pPr>
        <w:pBdr>
          <w:bottom w:val="single" w:sz="6" w:space="1" w:color="auto"/>
        </w:pBdr>
        <w:tabs>
          <w:tab w:val="left" w:pos="1418"/>
          <w:tab w:val="left" w:pos="5670"/>
          <w:tab w:val="left" w:pos="7513"/>
        </w:tabs>
        <w:rPr>
          <w:sz w:val="20"/>
        </w:rPr>
      </w:pPr>
    </w:p>
    <w:p w14:paraId="282A061E" w14:textId="3D2538FD" w:rsidR="00BF01CB" w:rsidRDefault="001279F9" w:rsidP="00B47240">
      <w:pPr>
        <w:tabs>
          <w:tab w:val="left" w:pos="1418"/>
          <w:tab w:val="left" w:pos="5670"/>
          <w:tab w:val="left" w:pos="7513"/>
        </w:tabs>
        <w:spacing w:after="120"/>
        <w:rPr>
          <w:sz w:val="24"/>
        </w:rPr>
      </w:pPr>
      <w:r w:rsidRPr="004612C9">
        <w:rPr>
          <w:sz w:val="24"/>
          <w:u w:val="single"/>
        </w:rPr>
        <w:t>Motif de l’intervention</w:t>
      </w:r>
      <w:r>
        <w:rPr>
          <w:sz w:val="24"/>
        </w:rPr>
        <w:t xml:space="preserve"> </w:t>
      </w:r>
    </w:p>
    <w:p w14:paraId="35B3C4F8" w14:textId="1299880D" w:rsidR="004612C9" w:rsidRDefault="00BF01CB" w:rsidP="004612C9">
      <w:pPr>
        <w:tabs>
          <w:tab w:val="left" w:pos="1418"/>
          <w:tab w:val="left" w:pos="5670"/>
          <w:tab w:val="left" w:pos="7513"/>
        </w:tabs>
        <w:spacing w:after="120"/>
        <w:rPr>
          <w:sz w:val="24"/>
          <w:u w:val="single"/>
        </w:rPr>
      </w:pPr>
      <w:r>
        <w:rPr>
          <w:sz w:val="24"/>
        </w:rPr>
        <w:t>{{DESCRIPTION}}</w:t>
      </w:r>
    </w:p>
    <w:p w14:paraId="4C983217" w14:textId="77777777" w:rsidR="004612C9" w:rsidRDefault="004612C9" w:rsidP="004612C9">
      <w:pPr>
        <w:pBdr>
          <w:bottom w:val="single" w:sz="6" w:space="1" w:color="auto"/>
        </w:pBdr>
        <w:tabs>
          <w:tab w:val="left" w:pos="1418"/>
          <w:tab w:val="left" w:pos="5670"/>
          <w:tab w:val="left" w:pos="7513"/>
        </w:tabs>
        <w:rPr>
          <w:sz w:val="24"/>
        </w:rPr>
      </w:pPr>
    </w:p>
    <w:p w14:paraId="2780A70E" w14:textId="0A3F657E" w:rsidR="004612C9" w:rsidRDefault="001279F9" w:rsidP="00B47240">
      <w:pPr>
        <w:tabs>
          <w:tab w:val="left" w:pos="1418"/>
          <w:tab w:val="left" w:pos="5670"/>
          <w:tab w:val="left" w:pos="7513"/>
        </w:tabs>
        <w:spacing w:after="120"/>
        <w:rPr>
          <w:sz w:val="24"/>
        </w:rPr>
      </w:pPr>
      <w:r>
        <w:rPr>
          <w:sz w:val="24"/>
          <w:u w:val="single"/>
        </w:rPr>
        <w:t>Intervention effectuée</w:t>
      </w:r>
    </w:p>
    <w:p w14:paraId="0D959B75" w14:textId="6D8A3F7D" w:rsidR="004612C9" w:rsidRPr="004612C9" w:rsidRDefault="00BF01CB" w:rsidP="004612C9">
      <w:pPr>
        <w:rPr>
          <w:sz w:val="24"/>
        </w:rPr>
      </w:pPr>
      <w:r>
        <w:rPr>
          <w:sz w:val="24"/>
        </w:rPr>
        <w:t>{{RAPPORT}}</w:t>
      </w:r>
    </w:p>
    <w:p w14:paraId="3F79830A" w14:textId="77777777" w:rsidR="004612C9" w:rsidRDefault="004612C9" w:rsidP="004612C9">
      <w:pPr>
        <w:pBdr>
          <w:bottom w:val="single" w:sz="6" w:space="1" w:color="auto"/>
        </w:pBdr>
        <w:tabs>
          <w:tab w:val="left" w:pos="1418"/>
          <w:tab w:val="left" w:pos="5670"/>
          <w:tab w:val="left" w:pos="7513"/>
        </w:tabs>
        <w:spacing w:after="120"/>
        <w:rPr>
          <w:sz w:val="24"/>
          <w:u w:val="single"/>
        </w:rPr>
      </w:pPr>
    </w:p>
    <w:p w14:paraId="49C7FD68" w14:textId="77777777" w:rsidR="00B47240" w:rsidRDefault="00B47240" w:rsidP="004612C9">
      <w:pPr>
        <w:tabs>
          <w:tab w:val="left" w:pos="1418"/>
          <w:tab w:val="left" w:pos="5670"/>
          <w:tab w:val="left" w:pos="7513"/>
        </w:tabs>
        <w:rPr>
          <w:sz w:val="24"/>
        </w:rPr>
      </w:pPr>
    </w:p>
    <w:p w14:paraId="56FB2289" w14:textId="77777777" w:rsidR="001279F9" w:rsidRDefault="001279F9" w:rsidP="001279F9">
      <w:pPr>
        <w:tabs>
          <w:tab w:val="left" w:pos="1418"/>
          <w:tab w:val="left" w:pos="5670"/>
          <w:tab w:val="left" w:pos="7513"/>
        </w:tabs>
        <w:spacing w:after="120"/>
        <w:rPr>
          <w:sz w:val="24"/>
        </w:rPr>
      </w:pPr>
      <w:r>
        <w:rPr>
          <w:sz w:val="24"/>
          <w:u w:val="single"/>
        </w:rPr>
        <w:t>Observations / Préconisations</w:t>
      </w:r>
    </w:p>
    <w:p w14:paraId="7B68D502" w14:textId="77777777" w:rsidR="004612C9" w:rsidRPr="004612C9" w:rsidRDefault="001279F9" w:rsidP="004612C9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B95DF" wp14:editId="20516208">
                <wp:simplePos x="0" y="0"/>
                <wp:positionH relativeFrom="column">
                  <wp:align>left</wp:align>
                </wp:positionH>
                <wp:positionV relativeFrom="paragraph">
                  <wp:posOffset>10795</wp:posOffset>
                </wp:positionV>
                <wp:extent cx="6631305" cy="647065"/>
                <wp:effectExtent l="0" t="0" r="0" b="63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4237E" w14:textId="54F1BA0D" w:rsidR="00017722" w:rsidRPr="00017722" w:rsidRDefault="00017722" w:rsidP="004612C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95DF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0;margin-top:.85pt;width:522.15pt;height:50.95pt;z-index:2516633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">
                <v:textbox>
                  <w:txbxContent>
                    <w:p w14:paraId="4274237E" w14:textId="54F1BA0D" w:rsidR="00017722" w:rsidRPr="00017722" w:rsidRDefault="00017722" w:rsidP="004612C9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C09580" w14:textId="77777777" w:rsidR="004612C9" w:rsidRDefault="004612C9" w:rsidP="004612C9">
      <w:pPr>
        <w:rPr>
          <w:sz w:val="24"/>
        </w:rPr>
      </w:pPr>
    </w:p>
    <w:p w14:paraId="1A343F5F" w14:textId="77777777" w:rsidR="001E4338" w:rsidRDefault="00783F2F" w:rsidP="00C108D7">
      <w:pPr>
        <w:tabs>
          <w:tab w:val="center" w:pos="2268"/>
          <w:tab w:val="center" w:pos="8222"/>
        </w:tabs>
        <w:spacing w:before="360" w:after="0"/>
        <w:rPr>
          <w:sz w:val="24"/>
        </w:rPr>
      </w:pPr>
      <w:r>
        <w:rPr>
          <w:sz w:val="24"/>
        </w:rPr>
        <w:tab/>
      </w:r>
      <w:r w:rsidRPr="00973186">
        <w:rPr>
          <w:sz w:val="24"/>
          <w:u w:val="single"/>
        </w:rPr>
        <w:t>Signature client</w:t>
      </w:r>
      <w:r w:rsidR="004612C9">
        <w:rPr>
          <w:sz w:val="24"/>
        </w:rPr>
        <w:tab/>
      </w:r>
      <w:r w:rsidR="004612C9" w:rsidRPr="00973186">
        <w:rPr>
          <w:sz w:val="24"/>
          <w:u w:val="single"/>
        </w:rPr>
        <w:t>Signature technicien</w:t>
      </w:r>
    </w:p>
    <w:p w14:paraId="616FDA54" w14:textId="77777777" w:rsidR="001E4338" w:rsidRDefault="001E4338" w:rsidP="001E4338">
      <w:pPr>
        <w:rPr>
          <w:sz w:val="24"/>
        </w:rPr>
      </w:pPr>
    </w:p>
    <w:p w14:paraId="1B17B8E9" w14:textId="77777777" w:rsidR="004612C9" w:rsidRPr="001E4338" w:rsidRDefault="001E4338" w:rsidP="001E4338">
      <w:pPr>
        <w:tabs>
          <w:tab w:val="left" w:pos="7964"/>
        </w:tabs>
        <w:rPr>
          <w:sz w:val="24"/>
        </w:rPr>
      </w:pPr>
      <w:r>
        <w:rPr>
          <w:sz w:val="24"/>
        </w:rPr>
        <w:tab/>
      </w:r>
    </w:p>
    <w:sectPr w:rsidR="004612C9" w:rsidRPr="001E4338" w:rsidSect="00F14FF5">
      <w:headerReference w:type="default" r:id="rId7"/>
      <w:footerReference w:type="default" r:id="rId8"/>
      <w:pgSz w:w="11906" w:h="16838"/>
      <w:pgMar w:top="3094" w:right="1417" w:bottom="1560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CEDBA" w14:textId="77777777" w:rsidR="001F7D2A" w:rsidRDefault="001F7D2A" w:rsidP="000C0756">
      <w:pPr>
        <w:spacing w:after="0" w:line="240" w:lineRule="auto"/>
      </w:pPr>
      <w:r>
        <w:separator/>
      </w:r>
    </w:p>
  </w:endnote>
  <w:endnote w:type="continuationSeparator" w:id="0">
    <w:p w14:paraId="0A7DA511" w14:textId="77777777" w:rsidR="001F7D2A" w:rsidRDefault="001F7D2A" w:rsidP="000C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CC024" w14:textId="77777777" w:rsidR="00DC6713" w:rsidRDefault="001E4338">
    <w:pPr>
      <w:pStyle w:val="Pieddepage"/>
    </w:pPr>
    <w:r w:rsidRPr="001E433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1E0F72F" wp14:editId="6E779F63">
              <wp:simplePos x="0" y="0"/>
              <wp:positionH relativeFrom="column">
                <wp:posOffset>3613785</wp:posOffset>
              </wp:positionH>
              <wp:positionV relativeFrom="paragraph">
                <wp:posOffset>-1609725</wp:posOffset>
              </wp:positionV>
              <wp:extent cx="3021330" cy="1311910"/>
              <wp:effectExtent l="0" t="0" r="26670" b="2159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1330" cy="13119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39E164" id="Rectangle 12" o:spid="_x0000_s1026" style="position:absolute;margin-left:284.55pt;margin-top:-126.75pt;width:237.9pt;height:10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" filled="f" strokecolor="black [3213]"/>
          </w:pict>
        </mc:Fallback>
      </mc:AlternateContent>
    </w:r>
    <w:r w:rsidRPr="001E433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E2A8695" wp14:editId="4079F871">
              <wp:simplePos x="0" y="0"/>
              <wp:positionH relativeFrom="column">
                <wp:posOffset>3948</wp:posOffset>
              </wp:positionH>
              <wp:positionV relativeFrom="paragraph">
                <wp:posOffset>-1593850</wp:posOffset>
              </wp:positionV>
              <wp:extent cx="3021496" cy="1311965"/>
              <wp:effectExtent l="0" t="0" r="26670" b="2159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1496" cy="13119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344F85" id="Rectangle 4" o:spid="_x0000_s1026" style="position:absolute;margin-left:.3pt;margin-top:-125.5pt;width:237.9pt;height:10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" filled="f" strokecolor="black [3213]"/>
          </w:pict>
        </mc:Fallback>
      </mc:AlternateContent>
    </w:r>
    <w:r w:rsidR="00140F9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3CD9B3" wp14:editId="137868EB">
              <wp:simplePos x="0" y="0"/>
              <wp:positionH relativeFrom="page">
                <wp:posOffset>258142</wp:posOffset>
              </wp:positionH>
              <wp:positionV relativeFrom="page">
                <wp:posOffset>9978555</wp:posOffset>
              </wp:positionV>
              <wp:extent cx="7056000" cy="468000"/>
              <wp:effectExtent l="0" t="0" r="12065" b="27305"/>
              <wp:wrapNone/>
              <wp:docPr id="40" name="Zone de text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6000" cy="468000"/>
                      </a:xfrm>
                      <a:prstGeom prst="rect">
                        <a:avLst/>
                      </a:prstGeom>
                      <a:noFill/>
                      <a:ln w="12700" cap="sq" cmpd="sng">
                        <a:solidFill>
                          <a:srgbClr val="F79646">
                            <a:lumMod val="75000"/>
                          </a:srgbClr>
                        </a:solidFill>
                      </a:ln>
                      <a:effectLst/>
                    </wps:spPr>
                    <wps:txbx>
                      <w:txbxContent>
                        <w:p w14:paraId="64385F0A" w14:textId="77777777" w:rsidR="00140F99" w:rsidRDefault="00140F99" w:rsidP="00140F9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omic Sans MS" w:hAnsi="Comic Sans MS" w:cs="Comic Sans MS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mic Sans MS" w:hAnsi="Comic Sans MS" w:cs="Comic Sans MS"/>
                              <w:color w:val="000000"/>
                              <w:sz w:val="18"/>
                              <w:szCs w:val="18"/>
                            </w:rPr>
                            <w:t>Siège : 180, rue du Genevois - Bât. B - PAE de Côte Rousse - 73000 CHAMBERY - Tél. 04 79 60 39 90 - Fax 04 79 60 39 89</w:t>
                          </w:r>
                        </w:p>
                        <w:p w14:paraId="61A2E743" w14:textId="77777777" w:rsidR="00140F99" w:rsidRDefault="00140F99" w:rsidP="00140F9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omic Sans MS" w:hAnsi="Comic Sans MS" w:cs="Comic Sans MS"/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  <w:p w14:paraId="418ECD02" w14:textId="77777777" w:rsidR="00140F99" w:rsidRDefault="00234FCC" w:rsidP="00140F99">
                          <w:pPr>
                            <w:tabs>
                              <w:tab w:val="center" w:pos="4536"/>
                              <w:tab w:val="right" w:pos="10206"/>
                            </w:tabs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omic Sans MS" w:hAnsi="Comic Sans MS" w:cs="Comic Sans MS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mic Sans MS" w:hAnsi="Comic Sans MS" w:cs="Comic Sans MS"/>
                              <w:sz w:val="14"/>
                              <w:szCs w:val="14"/>
                            </w:rPr>
                            <w:t>SARL au capital de 2</w:t>
                          </w:r>
                          <w:r w:rsidR="00140F99">
                            <w:rPr>
                              <w:rFonts w:ascii="Comic Sans MS" w:hAnsi="Comic Sans MS" w:cs="Comic Sans MS"/>
                              <w:sz w:val="14"/>
                              <w:szCs w:val="14"/>
                            </w:rPr>
                            <w:t>0000,00 EUR - RCS Chambéry  N° SIRET 50190561600022 - TVA/FR22501905616</w:t>
                          </w:r>
                        </w:p>
                        <w:p w14:paraId="1E5B8D23" w14:textId="77777777" w:rsidR="00140F99" w:rsidRPr="00BD3F60" w:rsidRDefault="00140F99" w:rsidP="00140F9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CD9B3" id="_x0000_t202" coordsize="21600,21600" o:spt="202" path="m,l,21600r21600,l21600,xe">
              <v:stroke joinstyle="miter"/>
              <v:path gradientshapeok="t" o:connecttype="rect"/>
            </v:shapetype>
            <v:shape id="Zone de texte 40" o:spid="_x0000_s1029" type="#_x0000_t202" style="position:absolute;margin-left:20.35pt;margin-top:785.7pt;width:555.6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" filled="f" strokecolor="#e46c0a" strokeweight="1pt">
              <v:stroke endcap="square"/>
              <v:textbox inset="0,0,0,0">
                <w:txbxContent>
                  <w:p w14:paraId="64385F0A" w14:textId="77777777" w:rsidR="00140F99" w:rsidRDefault="00140F99" w:rsidP="00140F9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omic Sans MS" w:hAnsi="Comic Sans MS" w:cs="Comic Sans MS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omic Sans MS" w:hAnsi="Comic Sans MS" w:cs="Comic Sans MS"/>
                        <w:color w:val="000000"/>
                        <w:sz w:val="18"/>
                        <w:szCs w:val="18"/>
                      </w:rPr>
                      <w:t>Siège : 180, rue du Genevois - Bât. B - PAE de Côte Rousse - 73000 CHAMBERY - Tél. 04 79 60 39 90 - Fax 04 79 60 39 89</w:t>
                    </w:r>
                  </w:p>
                  <w:p w14:paraId="61A2E743" w14:textId="77777777" w:rsidR="00140F99" w:rsidRDefault="00140F99" w:rsidP="00140F9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omic Sans MS" w:hAnsi="Comic Sans MS" w:cs="Comic Sans MS"/>
                        <w:color w:val="000000"/>
                        <w:sz w:val="18"/>
                        <w:szCs w:val="18"/>
                      </w:rPr>
                    </w:pPr>
                  </w:p>
                  <w:p w14:paraId="418ECD02" w14:textId="77777777" w:rsidR="00140F99" w:rsidRDefault="00234FCC" w:rsidP="00140F99">
                    <w:pPr>
                      <w:tabs>
                        <w:tab w:val="center" w:pos="4536"/>
                        <w:tab w:val="right" w:pos="10206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omic Sans MS" w:hAnsi="Comic Sans MS" w:cs="Comic Sans MS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omic Sans MS" w:hAnsi="Comic Sans MS" w:cs="Comic Sans MS"/>
                        <w:sz w:val="14"/>
                        <w:szCs w:val="14"/>
                      </w:rPr>
                      <w:t>SARL au capital de 2</w:t>
                    </w:r>
                    <w:r w:rsidR="00140F99">
                      <w:rPr>
                        <w:rFonts w:ascii="Comic Sans MS" w:hAnsi="Comic Sans MS" w:cs="Comic Sans MS"/>
                        <w:sz w:val="14"/>
                        <w:szCs w:val="14"/>
                      </w:rPr>
                      <w:t>0000,00 EUR - RCS Chambéry  N° SIRET 50190561600022 - TVA/FR22501905616</w:t>
                    </w:r>
                  </w:p>
                  <w:p w14:paraId="1E5B8D23" w14:textId="77777777" w:rsidR="00140F99" w:rsidRPr="00BD3F60" w:rsidRDefault="00140F99" w:rsidP="00140F99">
                    <w:pPr>
                      <w:spacing w:after="0" w:line="240" w:lineRule="auto"/>
                      <w:jc w:val="center"/>
                      <w:rPr>
                        <w:rFonts w:ascii="Comic Sans MS" w:hAnsi="Comic Sans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5A9CA" w14:textId="77777777" w:rsidR="001F7D2A" w:rsidRDefault="001F7D2A" w:rsidP="000C0756">
      <w:pPr>
        <w:spacing w:after="0" w:line="240" w:lineRule="auto"/>
      </w:pPr>
      <w:r>
        <w:separator/>
      </w:r>
    </w:p>
  </w:footnote>
  <w:footnote w:type="continuationSeparator" w:id="0">
    <w:p w14:paraId="79F294A9" w14:textId="77777777" w:rsidR="001F7D2A" w:rsidRDefault="001F7D2A" w:rsidP="000C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CD224" w14:textId="77777777" w:rsidR="00140F99" w:rsidRDefault="00720187" w:rsidP="00140F99">
    <w:r>
      <w:rPr>
        <w:noProof/>
        <w:lang w:eastAsia="fr-FR"/>
      </w:rPr>
      <w:drawing>
        <wp:anchor distT="0" distB="0" distL="114300" distR="114300" simplePos="0" relativeHeight="251681792" behindDoc="0" locked="0" layoutInCell="1" allowOverlap="1" wp14:anchorId="5C56EFBA" wp14:editId="0E37AA75">
          <wp:simplePos x="0" y="0"/>
          <wp:positionH relativeFrom="margin">
            <wp:align>left</wp:align>
          </wp:positionH>
          <wp:positionV relativeFrom="paragraph">
            <wp:posOffset>-99695</wp:posOffset>
          </wp:positionV>
          <wp:extent cx="1945640" cy="99187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640" cy="991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0F99">
      <w:rPr>
        <w:noProof/>
        <w:lang w:eastAsia="fr-FR"/>
      </w:rPr>
      <w:drawing>
        <wp:anchor distT="0" distB="0" distL="114300" distR="114300" simplePos="0" relativeHeight="251675648" behindDoc="0" locked="0" layoutInCell="1" allowOverlap="1" wp14:anchorId="089315F6" wp14:editId="0DBE2E79">
          <wp:simplePos x="0" y="0"/>
          <wp:positionH relativeFrom="page">
            <wp:posOffset>6084570</wp:posOffset>
          </wp:positionH>
          <wp:positionV relativeFrom="page">
            <wp:posOffset>180340</wp:posOffset>
          </wp:positionV>
          <wp:extent cx="1224000" cy="741600"/>
          <wp:effectExtent l="0" t="0" r="0" b="1905"/>
          <wp:wrapNone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 Spécialiste PM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36AB63" w14:textId="77777777" w:rsidR="00140F99" w:rsidRDefault="00140F99" w:rsidP="00140F99"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409A2F6" wp14:editId="10BD8A64">
              <wp:simplePos x="0" y="0"/>
              <wp:positionH relativeFrom="page">
                <wp:posOffset>252095</wp:posOffset>
              </wp:positionH>
              <wp:positionV relativeFrom="page">
                <wp:posOffset>1151890</wp:posOffset>
              </wp:positionV>
              <wp:extent cx="7056000" cy="288000"/>
              <wp:effectExtent l="0" t="0" r="12065" b="17145"/>
              <wp:wrapNone/>
              <wp:docPr id="37" name="Zone de text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6000" cy="288000"/>
                      </a:xfrm>
                      <a:prstGeom prst="rect">
                        <a:avLst/>
                      </a:prstGeom>
                      <a:noFill/>
                      <a:ln w="12700" cap="sq" cmpd="sng">
                        <a:solidFill>
                          <a:schemeClr val="accent6">
                            <a:lumMod val="75000"/>
                          </a:schemeClr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3293EB" w14:textId="77777777" w:rsidR="00140F99" w:rsidRPr="00BD3F60" w:rsidRDefault="00140F99" w:rsidP="00140F9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</w:rPr>
                          </w:pPr>
                          <w:r>
                            <w:rPr>
                              <w:rFonts w:ascii="Comic Sans MS" w:hAnsi="Comic Sans MS" w:cs="Comic Sans MS"/>
                              <w:b/>
                              <w:bCs/>
                              <w:color w:val="000000"/>
                            </w:rPr>
                            <w:t>INFORMATIQUE – RESEAUX – ASSISTANCE – MAINTENANCE – SECURITE - INTERNET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A2F6" id="_x0000_t202" coordsize="21600,21600" o:spt="202" path="m,l,21600r21600,l21600,xe">
              <v:stroke joinstyle="miter"/>
              <v:path gradientshapeok="t" o:connecttype="rect"/>
            </v:shapetype>
            <v:shape id="Zone de texte 37" o:spid="_x0000_s1027" type="#_x0000_t202" style="position:absolute;margin-left:19.85pt;margin-top:90.7pt;width:555.6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" filled="f" strokecolor="#e36c0a [2409]" strokeweight="1pt">
              <v:stroke endcap="square"/>
              <v:textbox>
                <w:txbxContent>
                  <w:p w14:paraId="013293EB" w14:textId="77777777" w:rsidR="00140F99" w:rsidRPr="00BD3F60" w:rsidRDefault="00140F99" w:rsidP="00140F99">
                    <w:pPr>
                      <w:spacing w:after="0" w:line="240" w:lineRule="auto"/>
                      <w:jc w:val="center"/>
                      <w:rPr>
                        <w:rFonts w:ascii="Comic Sans MS" w:hAnsi="Comic Sans MS"/>
                      </w:rPr>
                    </w:pPr>
                    <w:r>
                      <w:rPr>
                        <w:rFonts w:ascii="Comic Sans MS" w:hAnsi="Comic Sans MS" w:cs="Comic Sans MS"/>
                        <w:b/>
                        <w:bCs/>
                        <w:color w:val="000000"/>
                      </w:rPr>
                      <w:t>INFORMATIQUE – RESEAUX – ASSISTANCE – MAINTENANCE – SECURITE - INTERNET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059B5A1" w14:textId="77777777" w:rsidR="00140F99" w:rsidRDefault="00140F99" w:rsidP="00140F99">
    <w:pPr>
      <w:pStyle w:val="En-tte"/>
    </w:pPr>
  </w:p>
  <w:p w14:paraId="4C99B1F6" w14:textId="77777777" w:rsidR="00140F99" w:rsidRDefault="00140F99" w:rsidP="00140F99">
    <w:pPr>
      <w:pStyle w:val="En-tte"/>
    </w:pPr>
  </w:p>
  <w:p w14:paraId="3F4D075B" w14:textId="77777777" w:rsidR="00140F99" w:rsidRDefault="00140F99" w:rsidP="00140F99"/>
  <w:p w14:paraId="091FF17F" w14:textId="77777777" w:rsidR="00DC6713" w:rsidRDefault="00140F9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72DBB2" wp14:editId="1B630C70">
              <wp:simplePos x="0" y="0"/>
              <wp:positionH relativeFrom="column">
                <wp:posOffset>-469</wp:posOffset>
              </wp:positionH>
              <wp:positionV relativeFrom="paragraph">
                <wp:posOffset>15102</wp:posOffset>
              </wp:positionV>
              <wp:extent cx="6471920" cy="341630"/>
              <wp:effectExtent l="0" t="0" r="0" b="1270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341630"/>
                      </a:xfrm>
                      <a:prstGeom prst="rect">
                        <a:avLst/>
                      </a:prstGeom>
                      <a:noFill/>
                      <a:ln w="9525" cap="sq">
                        <a:noFill/>
                        <a:bevel/>
                        <a:headEnd/>
                        <a:tailEnd/>
                      </a:ln>
                    </wps:spPr>
                    <wps:txbx>
                      <w:txbxContent>
                        <w:p w14:paraId="0A1DFF93" w14:textId="77777777" w:rsidR="00DC6713" w:rsidRPr="000C0756" w:rsidRDefault="00DC6713" w:rsidP="000C0756">
                          <w:pPr>
                            <w:jc w:val="center"/>
                            <w:rPr>
                              <w:b/>
                              <w:sz w:val="52"/>
                            </w:rPr>
                          </w:pPr>
                          <w:r w:rsidRPr="000C0756">
                            <w:rPr>
                              <w:b/>
                              <w:bCs/>
                              <w:sz w:val="52"/>
                            </w:rPr>
                            <w:t>FICHE D’INTERVENTION TECHNIQUE</w:t>
                          </w:r>
                        </w:p>
                        <w:p w14:paraId="3BE24E7B" w14:textId="77777777" w:rsidR="00DC6713" w:rsidRDefault="00DC6713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72DBB2" id="Zone de texte 5" o:spid="_x0000_s1028" type="#_x0000_t202" style="position:absolute;margin-left:-.05pt;margin-top:1.2pt;width:509.6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" filled="f" stroked="f">
              <v:stroke joinstyle="bevel" endcap="square"/>
              <v:textbox inset=",0,,0">
                <w:txbxContent>
                  <w:p w14:paraId="0A1DFF93" w14:textId="77777777" w:rsidR="00DC6713" w:rsidRPr="000C0756" w:rsidRDefault="00DC6713" w:rsidP="000C0756">
                    <w:pPr>
                      <w:jc w:val="center"/>
                      <w:rPr>
                        <w:b/>
                        <w:sz w:val="52"/>
                      </w:rPr>
                    </w:pPr>
                    <w:r w:rsidRPr="000C0756">
                      <w:rPr>
                        <w:b/>
                        <w:bCs/>
                        <w:sz w:val="52"/>
                      </w:rPr>
                      <w:t>FICHE D’INTERVENTION TECHNIQUE</w:t>
                    </w:r>
                  </w:p>
                  <w:p w14:paraId="3BE24E7B" w14:textId="77777777" w:rsidR="00DC6713" w:rsidRDefault="00DC6713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23"/>
    <w:rsid w:val="00001EB1"/>
    <w:rsid w:val="000022C2"/>
    <w:rsid w:val="00003384"/>
    <w:rsid w:val="000046E8"/>
    <w:rsid w:val="00011657"/>
    <w:rsid w:val="00012CF7"/>
    <w:rsid w:val="00017722"/>
    <w:rsid w:val="00053CCA"/>
    <w:rsid w:val="00055019"/>
    <w:rsid w:val="00064A4C"/>
    <w:rsid w:val="0007773A"/>
    <w:rsid w:val="000836E2"/>
    <w:rsid w:val="00083747"/>
    <w:rsid w:val="000913F6"/>
    <w:rsid w:val="000960BB"/>
    <w:rsid w:val="000A2A87"/>
    <w:rsid w:val="000A344F"/>
    <w:rsid w:val="000A3A5F"/>
    <w:rsid w:val="000B04FB"/>
    <w:rsid w:val="000B30C6"/>
    <w:rsid w:val="000C0756"/>
    <w:rsid w:val="000C2F38"/>
    <w:rsid w:val="000E0336"/>
    <w:rsid w:val="000E2146"/>
    <w:rsid w:val="000F228D"/>
    <w:rsid w:val="00102EE5"/>
    <w:rsid w:val="00104FE7"/>
    <w:rsid w:val="00105EDF"/>
    <w:rsid w:val="00107327"/>
    <w:rsid w:val="00121AB7"/>
    <w:rsid w:val="001246C4"/>
    <w:rsid w:val="001279F9"/>
    <w:rsid w:val="00140F99"/>
    <w:rsid w:val="00145718"/>
    <w:rsid w:val="00154815"/>
    <w:rsid w:val="00164B5A"/>
    <w:rsid w:val="00165B96"/>
    <w:rsid w:val="00175CD3"/>
    <w:rsid w:val="00186F8C"/>
    <w:rsid w:val="001924D9"/>
    <w:rsid w:val="00192910"/>
    <w:rsid w:val="001A1BDD"/>
    <w:rsid w:val="001A55AD"/>
    <w:rsid w:val="001C1849"/>
    <w:rsid w:val="001C2655"/>
    <w:rsid w:val="001C7825"/>
    <w:rsid w:val="001C7C21"/>
    <w:rsid w:val="001D054A"/>
    <w:rsid w:val="001E0A68"/>
    <w:rsid w:val="001E1FAB"/>
    <w:rsid w:val="001E4338"/>
    <w:rsid w:val="001F0C5A"/>
    <w:rsid w:val="001F1B57"/>
    <w:rsid w:val="001F7D2A"/>
    <w:rsid w:val="00212934"/>
    <w:rsid w:val="002211B2"/>
    <w:rsid w:val="00234FCC"/>
    <w:rsid w:val="00242F22"/>
    <w:rsid w:val="00254E7D"/>
    <w:rsid w:val="0029048B"/>
    <w:rsid w:val="00296D81"/>
    <w:rsid w:val="002A4BE5"/>
    <w:rsid w:val="002A698E"/>
    <w:rsid w:val="002A7F17"/>
    <w:rsid w:val="002B1330"/>
    <w:rsid w:val="002C02DC"/>
    <w:rsid w:val="002C2DA0"/>
    <w:rsid w:val="002D29DA"/>
    <w:rsid w:val="002E0D51"/>
    <w:rsid w:val="002E792E"/>
    <w:rsid w:val="002E7DF5"/>
    <w:rsid w:val="00306BD3"/>
    <w:rsid w:val="0031306C"/>
    <w:rsid w:val="00342474"/>
    <w:rsid w:val="0035022D"/>
    <w:rsid w:val="003540A8"/>
    <w:rsid w:val="003675A1"/>
    <w:rsid w:val="00372FAD"/>
    <w:rsid w:val="00373D99"/>
    <w:rsid w:val="003939DA"/>
    <w:rsid w:val="00393BF1"/>
    <w:rsid w:val="003A4B3F"/>
    <w:rsid w:val="003A7AFC"/>
    <w:rsid w:val="003B7086"/>
    <w:rsid w:val="003C58B9"/>
    <w:rsid w:val="003C5B39"/>
    <w:rsid w:val="003D47F7"/>
    <w:rsid w:val="003E743E"/>
    <w:rsid w:val="003F3804"/>
    <w:rsid w:val="00406388"/>
    <w:rsid w:val="00406D35"/>
    <w:rsid w:val="00410E50"/>
    <w:rsid w:val="00411B14"/>
    <w:rsid w:val="00412C42"/>
    <w:rsid w:val="004205EE"/>
    <w:rsid w:val="00424E3E"/>
    <w:rsid w:val="00454407"/>
    <w:rsid w:val="00455270"/>
    <w:rsid w:val="004612C9"/>
    <w:rsid w:val="00461405"/>
    <w:rsid w:val="00472596"/>
    <w:rsid w:val="00475768"/>
    <w:rsid w:val="00477CAC"/>
    <w:rsid w:val="00484F6B"/>
    <w:rsid w:val="00485DAA"/>
    <w:rsid w:val="00490E3E"/>
    <w:rsid w:val="00495291"/>
    <w:rsid w:val="004A1172"/>
    <w:rsid w:val="004A5AA0"/>
    <w:rsid w:val="004B760E"/>
    <w:rsid w:val="004D62E5"/>
    <w:rsid w:val="004E147B"/>
    <w:rsid w:val="004E3DA0"/>
    <w:rsid w:val="004E5C74"/>
    <w:rsid w:val="004F4128"/>
    <w:rsid w:val="004F4DF6"/>
    <w:rsid w:val="004F68F4"/>
    <w:rsid w:val="00500C39"/>
    <w:rsid w:val="0050139E"/>
    <w:rsid w:val="00505B57"/>
    <w:rsid w:val="00532604"/>
    <w:rsid w:val="005407F5"/>
    <w:rsid w:val="00542BF5"/>
    <w:rsid w:val="00552EE6"/>
    <w:rsid w:val="00553484"/>
    <w:rsid w:val="00580460"/>
    <w:rsid w:val="00581674"/>
    <w:rsid w:val="00586035"/>
    <w:rsid w:val="005A111B"/>
    <w:rsid w:val="005A1F2B"/>
    <w:rsid w:val="005A5E25"/>
    <w:rsid w:val="005A6543"/>
    <w:rsid w:val="005B6075"/>
    <w:rsid w:val="005C0499"/>
    <w:rsid w:val="005D1130"/>
    <w:rsid w:val="005D32F9"/>
    <w:rsid w:val="005D3FBA"/>
    <w:rsid w:val="005D4876"/>
    <w:rsid w:val="005D75CD"/>
    <w:rsid w:val="005F2CE5"/>
    <w:rsid w:val="00600BCA"/>
    <w:rsid w:val="00606B29"/>
    <w:rsid w:val="00613762"/>
    <w:rsid w:val="00623D85"/>
    <w:rsid w:val="0062543F"/>
    <w:rsid w:val="0065005B"/>
    <w:rsid w:val="00677C07"/>
    <w:rsid w:val="0069476A"/>
    <w:rsid w:val="006A6930"/>
    <w:rsid w:val="006C5061"/>
    <w:rsid w:val="006D60F2"/>
    <w:rsid w:val="006D7CEB"/>
    <w:rsid w:val="006E6942"/>
    <w:rsid w:val="006E6C2A"/>
    <w:rsid w:val="006F3C49"/>
    <w:rsid w:val="00702CAC"/>
    <w:rsid w:val="00720048"/>
    <w:rsid w:val="00720187"/>
    <w:rsid w:val="00724E0D"/>
    <w:rsid w:val="007314B6"/>
    <w:rsid w:val="00735A32"/>
    <w:rsid w:val="00762ECB"/>
    <w:rsid w:val="00772BCB"/>
    <w:rsid w:val="00783F2F"/>
    <w:rsid w:val="00793B4A"/>
    <w:rsid w:val="007947E4"/>
    <w:rsid w:val="007A113C"/>
    <w:rsid w:val="007A70E9"/>
    <w:rsid w:val="007C1CC6"/>
    <w:rsid w:val="007C200C"/>
    <w:rsid w:val="007C47DB"/>
    <w:rsid w:val="007C5A00"/>
    <w:rsid w:val="007D736F"/>
    <w:rsid w:val="007E109F"/>
    <w:rsid w:val="00807345"/>
    <w:rsid w:val="00816866"/>
    <w:rsid w:val="00822CFB"/>
    <w:rsid w:val="00822EDE"/>
    <w:rsid w:val="00823EF1"/>
    <w:rsid w:val="008341D0"/>
    <w:rsid w:val="00834823"/>
    <w:rsid w:val="00841FF0"/>
    <w:rsid w:val="00844EC8"/>
    <w:rsid w:val="008524FF"/>
    <w:rsid w:val="00866209"/>
    <w:rsid w:val="008752AC"/>
    <w:rsid w:val="00880BC8"/>
    <w:rsid w:val="00884B3D"/>
    <w:rsid w:val="0088567C"/>
    <w:rsid w:val="0089177E"/>
    <w:rsid w:val="008A25EB"/>
    <w:rsid w:val="008B07A5"/>
    <w:rsid w:val="008B0CB9"/>
    <w:rsid w:val="008C151E"/>
    <w:rsid w:val="008D0081"/>
    <w:rsid w:val="008D2CD5"/>
    <w:rsid w:val="008D3F2E"/>
    <w:rsid w:val="008E4FB5"/>
    <w:rsid w:val="008F12F5"/>
    <w:rsid w:val="008F194C"/>
    <w:rsid w:val="008F6C70"/>
    <w:rsid w:val="00910548"/>
    <w:rsid w:val="00911170"/>
    <w:rsid w:val="00927EC3"/>
    <w:rsid w:val="00932D38"/>
    <w:rsid w:val="00932DD4"/>
    <w:rsid w:val="00932EC4"/>
    <w:rsid w:val="009433F3"/>
    <w:rsid w:val="00943703"/>
    <w:rsid w:val="009465F1"/>
    <w:rsid w:val="009605EF"/>
    <w:rsid w:val="0096528F"/>
    <w:rsid w:val="00965EC2"/>
    <w:rsid w:val="009719B3"/>
    <w:rsid w:val="00973186"/>
    <w:rsid w:val="009857D5"/>
    <w:rsid w:val="00986F5B"/>
    <w:rsid w:val="00991042"/>
    <w:rsid w:val="0099120D"/>
    <w:rsid w:val="00992945"/>
    <w:rsid w:val="00995A86"/>
    <w:rsid w:val="009A6D2D"/>
    <w:rsid w:val="009C158F"/>
    <w:rsid w:val="009D05C5"/>
    <w:rsid w:val="009D377B"/>
    <w:rsid w:val="009D7E25"/>
    <w:rsid w:val="009E06C6"/>
    <w:rsid w:val="009E6A3F"/>
    <w:rsid w:val="00A070CD"/>
    <w:rsid w:val="00A17737"/>
    <w:rsid w:val="00A2072B"/>
    <w:rsid w:val="00A241B4"/>
    <w:rsid w:val="00A33057"/>
    <w:rsid w:val="00A35052"/>
    <w:rsid w:val="00A41C71"/>
    <w:rsid w:val="00A42DD2"/>
    <w:rsid w:val="00A4359F"/>
    <w:rsid w:val="00A466CB"/>
    <w:rsid w:val="00A46FA4"/>
    <w:rsid w:val="00A479F7"/>
    <w:rsid w:val="00A73A90"/>
    <w:rsid w:val="00A82076"/>
    <w:rsid w:val="00A835DB"/>
    <w:rsid w:val="00A9244A"/>
    <w:rsid w:val="00A938F7"/>
    <w:rsid w:val="00A97D3D"/>
    <w:rsid w:val="00AD2BA3"/>
    <w:rsid w:val="00AD7136"/>
    <w:rsid w:val="00AE3A37"/>
    <w:rsid w:val="00AE4652"/>
    <w:rsid w:val="00AF11BE"/>
    <w:rsid w:val="00AF387E"/>
    <w:rsid w:val="00B03FFD"/>
    <w:rsid w:val="00B057C1"/>
    <w:rsid w:val="00B06A23"/>
    <w:rsid w:val="00B20A96"/>
    <w:rsid w:val="00B26018"/>
    <w:rsid w:val="00B26E72"/>
    <w:rsid w:val="00B26F97"/>
    <w:rsid w:val="00B31983"/>
    <w:rsid w:val="00B351D4"/>
    <w:rsid w:val="00B40AB8"/>
    <w:rsid w:val="00B41D21"/>
    <w:rsid w:val="00B47240"/>
    <w:rsid w:val="00B533E4"/>
    <w:rsid w:val="00B56239"/>
    <w:rsid w:val="00B61EAD"/>
    <w:rsid w:val="00B64820"/>
    <w:rsid w:val="00B665A3"/>
    <w:rsid w:val="00B725DA"/>
    <w:rsid w:val="00B87321"/>
    <w:rsid w:val="00B93136"/>
    <w:rsid w:val="00B95B18"/>
    <w:rsid w:val="00BA7953"/>
    <w:rsid w:val="00BB08F7"/>
    <w:rsid w:val="00BB3D15"/>
    <w:rsid w:val="00BD4532"/>
    <w:rsid w:val="00BD6914"/>
    <w:rsid w:val="00BE0141"/>
    <w:rsid w:val="00BE04CA"/>
    <w:rsid w:val="00BE4F25"/>
    <w:rsid w:val="00BF01CB"/>
    <w:rsid w:val="00BF022D"/>
    <w:rsid w:val="00BF0DC0"/>
    <w:rsid w:val="00C0126D"/>
    <w:rsid w:val="00C10141"/>
    <w:rsid w:val="00C108D7"/>
    <w:rsid w:val="00C16B8B"/>
    <w:rsid w:val="00C25980"/>
    <w:rsid w:val="00C30CCE"/>
    <w:rsid w:val="00C43741"/>
    <w:rsid w:val="00C45711"/>
    <w:rsid w:val="00C45A11"/>
    <w:rsid w:val="00C51F7C"/>
    <w:rsid w:val="00C543AF"/>
    <w:rsid w:val="00C54F92"/>
    <w:rsid w:val="00C71601"/>
    <w:rsid w:val="00C724B8"/>
    <w:rsid w:val="00C74508"/>
    <w:rsid w:val="00C758A5"/>
    <w:rsid w:val="00C81ADB"/>
    <w:rsid w:val="00C83D29"/>
    <w:rsid w:val="00C93BA3"/>
    <w:rsid w:val="00C940AC"/>
    <w:rsid w:val="00C96238"/>
    <w:rsid w:val="00CA50A4"/>
    <w:rsid w:val="00CA7395"/>
    <w:rsid w:val="00CB663B"/>
    <w:rsid w:val="00CD1096"/>
    <w:rsid w:val="00CD4EE5"/>
    <w:rsid w:val="00CE2901"/>
    <w:rsid w:val="00CE2A18"/>
    <w:rsid w:val="00CF19A7"/>
    <w:rsid w:val="00D00077"/>
    <w:rsid w:val="00D066A9"/>
    <w:rsid w:val="00D12270"/>
    <w:rsid w:val="00D126E5"/>
    <w:rsid w:val="00D27EAE"/>
    <w:rsid w:val="00D37F56"/>
    <w:rsid w:val="00D44812"/>
    <w:rsid w:val="00D565AB"/>
    <w:rsid w:val="00D60D89"/>
    <w:rsid w:val="00D614DF"/>
    <w:rsid w:val="00D650C5"/>
    <w:rsid w:val="00D83F79"/>
    <w:rsid w:val="00D8707B"/>
    <w:rsid w:val="00D9706A"/>
    <w:rsid w:val="00DA65EE"/>
    <w:rsid w:val="00DB2A91"/>
    <w:rsid w:val="00DC2535"/>
    <w:rsid w:val="00DC6713"/>
    <w:rsid w:val="00DD04DD"/>
    <w:rsid w:val="00DF421F"/>
    <w:rsid w:val="00E0035D"/>
    <w:rsid w:val="00E0366E"/>
    <w:rsid w:val="00E07CBA"/>
    <w:rsid w:val="00E11CCA"/>
    <w:rsid w:val="00E1399F"/>
    <w:rsid w:val="00E205CF"/>
    <w:rsid w:val="00E40579"/>
    <w:rsid w:val="00E45F9E"/>
    <w:rsid w:val="00E53982"/>
    <w:rsid w:val="00E72DDC"/>
    <w:rsid w:val="00E765CE"/>
    <w:rsid w:val="00E8726E"/>
    <w:rsid w:val="00E959F4"/>
    <w:rsid w:val="00EA780A"/>
    <w:rsid w:val="00EB61A7"/>
    <w:rsid w:val="00EB7222"/>
    <w:rsid w:val="00ED5645"/>
    <w:rsid w:val="00ED65D1"/>
    <w:rsid w:val="00ED6CCD"/>
    <w:rsid w:val="00EE6A6E"/>
    <w:rsid w:val="00EE7B84"/>
    <w:rsid w:val="00EF7D43"/>
    <w:rsid w:val="00EF7F36"/>
    <w:rsid w:val="00F011F6"/>
    <w:rsid w:val="00F1498E"/>
    <w:rsid w:val="00F14FF5"/>
    <w:rsid w:val="00F15660"/>
    <w:rsid w:val="00F2316D"/>
    <w:rsid w:val="00F32559"/>
    <w:rsid w:val="00F34869"/>
    <w:rsid w:val="00F362DA"/>
    <w:rsid w:val="00F37ACE"/>
    <w:rsid w:val="00F45737"/>
    <w:rsid w:val="00F47194"/>
    <w:rsid w:val="00F51794"/>
    <w:rsid w:val="00F80C05"/>
    <w:rsid w:val="00F85BD7"/>
    <w:rsid w:val="00F85DC2"/>
    <w:rsid w:val="00F87C1E"/>
    <w:rsid w:val="00FA2ED1"/>
    <w:rsid w:val="00FA428F"/>
    <w:rsid w:val="00FB3956"/>
    <w:rsid w:val="00FB685F"/>
    <w:rsid w:val="00FB7725"/>
    <w:rsid w:val="00FC40E1"/>
    <w:rsid w:val="00FC45D2"/>
    <w:rsid w:val="00FE1D72"/>
    <w:rsid w:val="00FE7FEB"/>
    <w:rsid w:val="00FF017D"/>
    <w:rsid w:val="00FF376A"/>
    <w:rsid w:val="00FF3ED2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5F64E"/>
  <w15:docId w15:val="{46EBA73E-59F9-4128-B112-204A573D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A0"/>
  </w:style>
  <w:style w:type="paragraph" w:styleId="Titre1">
    <w:name w:val="heading 1"/>
    <w:basedOn w:val="Normal"/>
    <w:next w:val="Normal"/>
    <w:link w:val="Titre1Car"/>
    <w:uiPriority w:val="9"/>
    <w:qFormat/>
    <w:rsid w:val="00461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0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756"/>
  </w:style>
  <w:style w:type="paragraph" w:styleId="Pieddepage">
    <w:name w:val="footer"/>
    <w:basedOn w:val="Normal"/>
    <w:link w:val="PieddepageCar"/>
    <w:uiPriority w:val="99"/>
    <w:unhideWhenUsed/>
    <w:rsid w:val="000C0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756"/>
  </w:style>
  <w:style w:type="paragraph" w:styleId="Textedebulles">
    <w:name w:val="Balloon Text"/>
    <w:basedOn w:val="Normal"/>
    <w:link w:val="TextedebullesCar"/>
    <w:uiPriority w:val="99"/>
    <w:semiHidden/>
    <w:unhideWhenUsed/>
    <w:rsid w:val="000C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7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E6A6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61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A35052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B26F97"/>
    <w:rPr>
      <w:color w:val="808080"/>
      <w:shd w:val="clear" w:color="auto" w:fill="E6E6E6"/>
    </w:rPr>
  </w:style>
  <w:style w:type="character" w:customStyle="1" w:styleId="lrzxr">
    <w:name w:val="lrzxr"/>
    <w:basedOn w:val="Policepardfaut"/>
    <w:rsid w:val="00E5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is\AppData\Roaming\Microsoft\Templates\Fiche%20intervention%20technique%20Grailla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7508E-6E3C-450A-A4E0-804F448C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Fiche intervention technique Graillat</Template>
  <TotalTime>202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Intervention Technique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Intervention Technique</dc:title>
  <dc:subject/>
  <dc:creator>Joris</dc:creator>
  <cp:keywords/>
  <dc:description/>
  <cp:lastModifiedBy>Corentin LEICHTNAM</cp:lastModifiedBy>
  <cp:revision>8</cp:revision>
  <cp:lastPrinted>2025-04-23T12:16:00Z</cp:lastPrinted>
  <dcterms:created xsi:type="dcterms:W3CDTF">2025-04-23T12:30:00Z</dcterms:created>
  <dcterms:modified xsi:type="dcterms:W3CDTF">2025-04-24T08:29:00Z</dcterms:modified>
</cp:coreProperties>
</file>